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03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183"/>
      </w:tblGrid>
      <w:tr w:rsidR="001B2ABD" w14:paraId="34269CC2" w14:textId="77777777" w:rsidTr="00AE7882">
        <w:trPr>
          <w:trHeight w:val="4410"/>
        </w:trPr>
        <w:tc>
          <w:tcPr>
            <w:tcW w:w="3600" w:type="dxa"/>
            <w:vAlign w:val="bottom"/>
          </w:tcPr>
          <w:p w14:paraId="09381FCA" w14:textId="6F98CF62" w:rsidR="001B2ABD" w:rsidRDefault="003E3940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2F98F39A" wp14:editId="22DAEF5C">
                  <wp:extent cx="2139950" cy="2826385"/>
                  <wp:effectExtent l="19050" t="19050" r="12700" b="12065"/>
                  <wp:docPr id="1983985534" name="Resim 1" descr="a picture with a human face, person, person, forehead, portrait&#10;&#10;The comment was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3985534" name="Resim 1" descr="insan yüzü, kişi, şahıs, alın, portre içeren bir resim&#10;&#10;Açıklama otomatik olarak oluşturuldu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9950" cy="282638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928381D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183" w:type="dxa"/>
            <w:vAlign w:val="bottom"/>
          </w:tcPr>
          <w:p w14:paraId="44DFC6A4" w14:textId="28FE7373" w:rsidR="00F55C0C" w:rsidRDefault="00F55C0C" w:rsidP="00F55C0C">
            <w:pPr>
              <w:pStyle w:val="KonuBal"/>
            </w:pPr>
            <w:r>
              <w:t>EMRE AY</w:t>
            </w:r>
          </w:p>
          <w:p w14:paraId="66004A13" w14:textId="449FD86C" w:rsidR="001B2ABD" w:rsidRDefault="001B2ABD" w:rsidP="001B2ABD">
            <w:pPr>
              <w:pStyle w:val="Altyaz"/>
            </w:pPr>
          </w:p>
        </w:tc>
      </w:tr>
      <w:tr w:rsidR="00F55C0C" w14:paraId="42EC228E" w14:textId="77777777" w:rsidTr="00AE7882">
        <w:tc>
          <w:tcPr>
            <w:tcW w:w="3600" w:type="dxa"/>
          </w:tcPr>
          <w:p w14:paraId="4858A0DB" w14:textId="7AE5F4F9" w:rsidR="00F55C0C" w:rsidRDefault="001C33D9" w:rsidP="00F55C0C">
            <w:pPr>
              <w:pStyle w:val="Balk3"/>
            </w:pPr>
            <w:r>
              <w:t>About Me</w:t>
            </w:r>
          </w:p>
          <w:p w14:paraId="143127E5" w14:textId="15AF6367" w:rsidR="00F55C0C" w:rsidRDefault="00E23D68" w:rsidP="00F55C0C">
            <w:r w:rsidRPr="00E23D68">
              <w:t xml:space="preserve">Since </w:t>
            </w:r>
            <w:proofErr w:type="spellStart"/>
            <w:r w:rsidRPr="00E23D68">
              <w:t>October</w:t>
            </w:r>
            <w:proofErr w:type="spellEnd"/>
            <w:r w:rsidRPr="00E23D68">
              <w:t xml:space="preserve"> 2022, I </w:t>
            </w:r>
            <w:proofErr w:type="spellStart"/>
            <w:r w:rsidRPr="00E23D68">
              <w:t>have</w:t>
            </w:r>
            <w:proofErr w:type="spellEnd"/>
            <w:r w:rsidRPr="00E23D68">
              <w:t xml:space="preserve"> </w:t>
            </w:r>
            <w:proofErr w:type="spellStart"/>
            <w:r w:rsidRPr="00E23D68">
              <w:t>progressed</w:t>
            </w:r>
            <w:proofErr w:type="spellEnd"/>
            <w:r w:rsidRPr="00E23D68">
              <w:t xml:space="preserve"> </w:t>
            </w:r>
            <w:proofErr w:type="spellStart"/>
            <w:r w:rsidRPr="00E23D68">
              <w:t>to</w:t>
            </w:r>
            <w:proofErr w:type="spellEnd"/>
            <w:r w:rsidRPr="00E23D68">
              <w:t xml:space="preserve"> </w:t>
            </w:r>
            <w:proofErr w:type="spellStart"/>
            <w:r w:rsidRPr="00E23D68">
              <w:t>the</w:t>
            </w:r>
            <w:proofErr w:type="spellEnd"/>
            <w:r w:rsidRPr="00E23D68">
              <w:t xml:space="preserve"> </w:t>
            </w:r>
            <w:proofErr w:type="spellStart"/>
            <w:r w:rsidRPr="00E23D68">
              <w:t>beginner</w:t>
            </w:r>
            <w:proofErr w:type="spellEnd"/>
            <w:r w:rsidRPr="00E23D68">
              <w:t xml:space="preserve"> </w:t>
            </w:r>
            <w:proofErr w:type="spellStart"/>
            <w:r w:rsidRPr="00E23D68">
              <w:t>level</w:t>
            </w:r>
            <w:proofErr w:type="spellEnd"/>
            <w:r w:rsidRPr="00E23D68">
              <w:t xml:space="preserve"> of HTML, CSS, JS </w:t>
            </w:r>
            <w:proofErr w:type="spellStart"/>
            <w:r w:rsidRPr="00E23D68">
              <w:t>and</w:t>
            </w:r>
            <w:proofErr w:type="spellEnd"/>
            <w:r w:rsidRPr="00E23D68">
              <w:t xml:space="preserve"> React.js </w:t>
            </w:r>
            <w:proofErr w:type="spellStart"/>
            <w:r w:rsidRPr="00E23D68">
              <w:t>by</w:t>
            </w:r>
            <w:proofErr w:type="spellEnd"/>
            <w:r w:rsidRPr="00E23D68">
              <w:t xml:space="preserve"> </w:t>
            </w:r>
            <w:proofErr w:type="spellStart"/>
            <w:r w:rsidRPr="00E23D68">
              <w:t>learning</w:t>
            </w:r>
            <w:proofErr w:type="spellEnd"/>
            <w:r w:rsidRPr="00E23D68">
              <w:t xml:space="preserve"> </w:t>
            </w:r>
            <w:proofErr w:type="spellStart"/>
            <w:r w:rsidRPr="00E23D68">
              <w:t>by</w:t>
            </w:r>
            <w:proofErr w:type="spellEnd"/>
            <w:r w:rsidRPr="00E23D68">
              <w:t xml:space="preserve"> </w:t>
            </w:r>
            <w:proofErr w:type="spellStart"/>
            <w:r w:rsidRPr="00E23D68">
              <w:t>myself</w:t>
            </w:r>
            <w:proofErr w:type="spellEnd"/>
            <w:r w:rsidRPr="00E23D68">
              <w:t xml:space="preserve"> </w:t>
            </w:r>
            <w:proofErr w:type="spellStart"/>
            <w:r w:rsidRPr="00E23D68">
              <w:t>for</w:t>
            </w:r>
            <w:proofErr w:type="spellEnd"/>
            <w:r w:rsidRPr="00E23D68">
              <w:t xml:space="preserve"> </w:t>
            </w:r>
            <w:proofErr w:type="gramStart"/>
            <w:r w:rsidRPr="00E23D68">
              <w:t>software</w:t>
            </w:r>
            <w:proofErr w:type="gramEnd"/>
            <w:r w:rsidRPr="00E23D68">
              <w:t xml:space="preserve"> </w:t>
            </w:r>
            <w:proofErr w:type="spellStart"/>
            <w:r w:rsidRPr="00E23D68">
              <w:t>development</w:t>
            </w:r>
            <w:proofErr w:type="spellEnd"/>
            <w:r w:rsidRPr="00E23D68">
              <w:t xml:space="preserve">. </w:t>
            </w:r>
            <w:proofErr w:type="spellStart"/>
            <w:r w:rsidRPr="00E23D68">
              <w:t>Besides</w:t>
            </w:r>
            <w:proofErr w:type="spellEnd"/>
            <w:r w:rsidRPr="00E23D68">
              <w:t xml:space="preserve">, I </w:t>
            </w:r>
            <w:proofErr w:type="spellStart"/>
            <w:r w:rsidRPr="00E23D68">
              <w:t>continue</w:t>
            </w:r>
            <w:proofErr w:type="spellEnd"/>
            <w:r w:rsidRPr="00E23D68">
              <w:t xml:space="preserve"> </w:t>
            </w:r>
            <w:proofErr w:type="spellStart"/>
            <w:r w:rsidRPr="00E23D68">
              <w:t>to</w:t>
            </w:r>
            <w:proofErr w:type="spellEnd"/>
            <w:r w:rsidRPr="00E23D68">
              <w:t xml:space="preserve"> </w:t>
            </w:r>
            <w:proofErr w:type="spellStart"/>
            <w:r w:rsidRPr="00E23D68">
              <w:t>improve</w:t>
            </w:r>
            <w:proofErr w:type="spellEnd"/>
            <w:r w:rsidRPr="00E23D68">
              <w:t xml:space="preserve"> </w:t>
            </w:r>
            <w:proofErr w:type="spellStart"/>
            <w:r w:rsidRPr="00E23D68">
              <w:t>myself</w:t>
            </w:r>
            <w:proofErr w:type="spellEnd"/>
            <w:r w:rsidRPr="00E23D68">
              <w:t xml:space="preserve"> in UI / UX, </w:t>
            </w:r>
            <w:proofErr w:type="spellStart"/>
            <w:r w:rsidRPr="00E23D68">
              <w:t>business</w:t>
            </w:r>
            <w:proofErr w:type="spellEnd"/>
            <w:r w:rsidRPr="00E23D68">
              <w:t xml:space="preserve"> </w:t>
            </w:r>
            <w:proofErr w:type="spellStart"/>
            <w:r w:rsidRPr="00E23D68">
              <w:t>analysis</w:t>
            </w:r>
            <w:proofErr w:type="spellEnd"/>
            <w:r w:rsidRPr="00E23D68">
              <w:t xml:space="preserve">, </w:t>
            </w:r>
            <w:proofErr w:type="spellStart"/>
            <w:r w:rsidRPr="00E23D68">
              <w:t>testing</w:t>
            </w:r>
            <w:proofErr w:type="spellEnd"/>
            <w:r w:rsidRPr="00E23D68">
              <w:t xml:space="preserve"> </w:t>
            </w:r>
            <w:proofErr w:type="spellStart"/>
            <w:r w:rsidRPr="00E23D68">
              <w:t>and</w:t>
            </w:r>
            <w:proofErr w:type="spellEnd"/>
            <w:r w:rsidRPr="00E23D68">
              <w:t xml:space="preserve"> </w:t>
            </w:r>
            <w:proofErr w:type="spellStart"/>
            <w:r w:rsidRPr="00E23D68">
              <w:t>project</w:t>
            </w:r>
            <w:proofErr w:type="spellEnd"/>
            <w:r w:rsidRPr="00E23D68">
              <w:t xml:space="preserve"> </w:t>
            </w:r>
            <w:proofErr w:type="spellStart"/>
            <w:r w:rsidRPr="00E23D68">
              <w:t>management</w:t>
            </w:r>
            <w:proofErr w:type="spellEnd"/>
            <w:r w:rsidRPr="00E23D68">
              <w:t xml:space="preserve">. I am in </w:t>
            </w:r>
            <w:proofErr w:type="spellStart"/>
            <w:r w:rsidRPr="00E23D68">
              <w:t>search</w:t>
            </w:r>
            <w:proofErr w:type="spellEnd"/>
            <w:r w:rsidRPr="00E23D68">
              <w:t xml:space="preserve"> of a </w:t>
            </w:r>
            <w:proofErr w:type="spellStart"/>
            <w:r w:rsidRPr="00E23D68">
              <w:t>job</w:t>
            </w:r>
            <w:proofErr w:type="spellEnd"/>
            <w:r w:rsidRPr="00E23D68">
              <w:t xml:space="preserve"> </w:t>
            </w:r>
            <w:proofErr w:type="spellStart"/>
            <w:r w:rsidRPr="00E23D68">
              <w:t>that</w:t>
            </w:r>
            <w:proofErr w:type="spellEnd"/>
            <w:r w:rsidRPr="00E23D68">
              <w:t xml:space="preserve"> </w:t>
            </w:r>
            <w:proofErr w:type="spellStart"/>
            <w:r w:rsidRPr="00E23D68">
              <w:t>constantly</w:t>
            </w:r>
            <w:proofErr w:type="spellEnd"/>
            <w:r w:rsidRPr="00E23D68">
              <w:t xml:space="preserve"> </w:t>
            </w:r>
            <w:proofErr w:type="spellStart"/>
            <w:r w:rsidRPr="00E23D68">
              <w:t>updates</w:t>
            </w:r>
            <w:proofErr w:type="spellEnd"/>
            <w:r w:rsidRPr="00E23D68">
              <w:t xml:space="preserve"> </w:t>
            </w:r>
            <w:proofErr w:type="spellStart"/>
            <w:r w:rsidRPr="00E23D68">
              <w:t>and</w:t>
            </w:r>
            <w:proofErr w:type="spellEnd"/>
            <w:r w:rsidRPr="00E23D68">
              <w:t xml:space="preserve"> can </w:t>
            </w:r>
            <w:proofErr w:type="spellStart"/>
            <w:r w:rsidRPr="00E23D68">
              <w:t>contribute</w:t>
            </w:r>
            <w:proofErr w:type="spellEnd"/>
            <w:r w:rsidRPr="00E23D68">
              <w:t xml:space="preserve"> </w:t>
            </w:r>
            <w:proofErr w:type="spellStart"/>
            <w:r w:rsidRPr="00E23D68">
              <w:t>to</w:t>
            </w:r>
            <w:proofErr w:type="spellEnd"/>
            <w:r w:rsidRPr="00E23D68">
              <w:t xml:space="preserve"> </w:t>
            </w:r>
            <w:proofErr w:type="spellStart"/>
            <w:r w:rsidRPr="00E23D68">
              <w:t>keeping</w:t>
            </w:r>
            <w:proofErr w:type="spellEnd"/>
            <w:r w:rsidRPr="00E23D68">
              <w:t xml:space="preserve"> </w:t>
            </w:r>
            <w:proofErr w:type="spellStart"/>
            <w:r w:rsidRPr="00E23D68">
              <w:t>myself</w:t>
            </w:r>
            <w:proofErr w:type="spellEnd"/>
            <w:r w:rsidRPr="00E23D68">
              <w:t xml:space="preserve"> </w:t>
            </w:r>
            <w:proofErr w:type="spellStart"/>
            <w:r w:rsidRPr="00E23D68">
              <w:t>up</w:t>
            </w:r>
            <w:proofErr w:type="spellEnd"/>
            <w:r w:rsidRPr="00E23D68">
              <w:t xml:space="preserve"> </w:t>
            </w:r>
            <w:proofErr w:type="spellStart"/>
            <w:r w:rsidRPr="00E23D68">
              <w:t>to</w:t>
            </w:r>
            <w:proofErr w:type="spellEnd"/>
            <w:r w:rsidRPr="00E23D68">
              <w:t xml:space="preserve"> </w:t>
            </w:r>
            <w:proofErr w:type="spellStart"/>
            <w:r w:rsidRPr="00E23D68">
              <w:t>date</w:t>
            </w:r>
            <w:proofErr w:type="spellEnd"/>
            <w:r w:rsidRPr="00E23D68">
              <w:t xml:space="preserve">, </w:t>
            </w:r>
            <w:proofErr w:type="spellStart"/>
            <w:r w:rsidRPr="00E23D68">
              <w:t>where</w:t>
            </w:r>
            <w:proofErr w:type="spellEnd"/>
            <w:r w:rsidRPr="00E23D68">
              <w:t xml:space="preserve"> I can transfer </w:t>
            </w:r>
            <w:proofErr w:type="spellStart"/>
            <w:r w:rsidRPr="00E23D68">
              <w:t>my</w:t>
            </w:r>
            <w:proofErr w:type="spellEnd"/>
            <w:r w:rsidRPr="00E23D68">
              <w:t xml:space="preserve"> </w:t>
            </w:r>
            <w:proofErr w:type="spellStart"/>
            <w:r w:rsidRPr="00E23D68">
              <w:t>past</w:t>
            </w:r>
            <w:proofErr w:type="spellEnd"/>
            <w:r w:rsidRPr="00E23D68">
              <w:t xml:space="preserve"> </w:t>
            </w:r>
            <w:proofErr w:type="spellStart"/>
            <w:r w:rsidRPr="00E23D68">
              <w:t>experiences</w:t>
            </w:r>
            <w:proofErr w:type="spellEnd"/>
          </w:p>
          <w:p w14:paraId="3CD43F54" w14:textId="10937BA5" w:rsidR="00F55C0C" w:rsidRDefault="001C33D9" w:rsidP="00F55C0C">
            <w:pPr>
              <w:pStyle w:val="Balk3"/>
            </w:pPr>
            <w:r>
              <w:t>Information – Contact</w:t>
            </w:r>
          </w:p>
          <w:p w14:paraId="35FB8034" w14:textId="71444A23" w:rsidR="001C33D9" w:rsidRDefault="001C33D9" w:rsidP="001C33D9">
            <w:r>
              <w:t xml:space="preserve">Date of </w:t>
            </w:r>
            <w:proofErr w:type="gramStart"/>
            <w:r>
              <w:t>birth :</w:t>
            </w:r>
            <w:proofErr w:type="gramEnd"/>
            <w:r>
              <w:t xml:space="preserve"> 07 / 11 / 1987 </w:t>
            </w:r>
          </w:p>
          <w:p w14:paraId="7F0F7BEB" w14:textId="77777777" w:rsidR="001C33D9" w:rsidRDefault="001C33D9" w:rsidP="001C33D9"/>
          <w:p w14:paraId="32FA4380" w14:textId="6B4988BC" w:rsidR="001C33D9" w:rsidRDefault="001C33D9" w:rsidP="001C33D9">
            <w:r>
              <w:t xml:space="preserve">Marital </w:t>
            </w:r>
            <w:proofErr w:type="gramStart"/>
            <w:r>
              <w:t>Status :</w:t>
            </w:r>
            <w:proofErr w:type="gramEnd"/>
            <w:r>
              <w:t xml:space="preserve"> Married</w:t>
            </w:r>
          </w:p>
          <w:p w14:paraId="1AFDD92F" w14:textId="77777777" w:rsidR="001C33D9" w:rsidRDefault="001C33D9" w:rsidP="001C33D9"/>
          <w:p w14:paraId="3144F191" w14:textId="1011EEAB" w:rsidR="001C33D9" w:rsidRDefault="001C33D9" w:rsidP="001C33D9">
            <w:r>
              <w:t xml:space="preserve">Driver's </w:t>
            </w:r>
            <w:proofErr w:type="gramStart"/>
            <w:r>
              <w:t>License :</w:t>
            </w:r>
            <w:proofErr w:type="gramEnd"/>
            <w:r>
              <w:t xml:space="preserve"> Class B</w:t>
            </w:r>
          </w:p>
          <w:p w14:paraId="6254D3AD" w14:textId="77777777" w:rsidR="001C33D9" w:rsidRPr="001C33D9" w:rsidRDefault="001C33D9" w:rsidP="001C33D9"/>
          <w:p w14:paraId="5E7D5834" w14:textId="77777777" w:rsidR="00F55C0C" w:rsidRDefault="00F55C0C" w:rsidP="00F55C0C">
            <w:r>
              <w:t xml:space="preserve">ADRESS: Mehmet Akif mahallesi Asya sok </w:t>
            </w:r>
            <w:proofErr w:type="gramStart"/>
            <w:r>
              <w:t>No :</w:t>
            </w:r>
            <w:proofErr w:type="gramEnd"/>
            <w:r>
              <w:t xml:space="preserve"> 4 Daire :7 Şerifali -Ümraniye / İstanbul</w:t>
            </w:r>
          </w:p>
          <w:p w14:paraId="09ADBDB4" w14:textId="77777777" w:rsidR="00F55C0C" w:rsidRDefault="00F55C0C" w:rsidP="00F55C0C"/>
          <w:sdt>
            <w:sdtPr>
              <w:id w:val="1111563247"/>
              <w:placeholder>
                <w:docPart w:val="F4A31E996EBF436295B124CD9FAA50AC"/>
              </w:placeholder>
              <w:temporary/>
              <w:showingPlcHdr/>
              <w15:appearance w15:val="hidden"/>
            </w:sdtPr>
            <w:sdtContent>
              <w:p w14:paraId="69534AB3" w14:textId="77777777" w:rsidR="00F55C0C" w:rsidRDefault="00F55C0C" w:rsidP="00F55C0C">
                <w:r w:rsidRPr="004D3011">
                  <w:rPr>
                    <w:lang w:bidi="tr-TR"/>
                  </w:rPr>
                  <w:t>TELEPHONE:</w:t>
                </w:r>
              </w:p>
            </w:sdtContent>
          </w:sdt>
          <w:p w14:paraId="3B65AA97" w14:textId="77777777" w:rsidR="00F55C0C" w:rsidRDefault="00F55C0C" w:rsidP="00F55C0C">
            <w:r>
              <w:t xml:space="preserve">+90 507 650 26 87 </w:t>
            </w:r>
          </w:p>
          <w:p w14:paraId="464E3C78" w14:textId="77777777" w:rsidR="00F55C0C" w:rsidRPr="004D3011" w:rsidRDefault="00F55C0C" w:rsidP="00F55C0C"/>
          <w:sdt>
            <w:sdtPr>
              <w:id w:val="67859272"/>
              <w:placeholder>
                <w:docPart w:val="7AB49F91AEE441079691AFF8ECB58932"/>
              </w:placeholder>
              <w:temporary/>
              <w:showingPlcHdr/>
              <w15:appearance w15:val="hidden"/>
            </w:sdtPr>
            <w:sdtContent>
              <w:p w14:paraId="4272AAB9" w14:textId="77777777" w:rsidR="00F55C0C" w:rsidRDefault="00F55C0C" w:rsidP="00F55C0C">
                <w:r w:rsidRPr="004D3011">
                  <w:rPr>
                    <w:lang w:bidi="tr-TR"/>
                  </w:rPr>
                  <w:t>WEB SİTE:</w:t>
                </w:r>
              </w:p>
            </w:sdtContent>
          </w:sdt>
          <w:p w14:paraId="440C60F6" w14:textId="77777777" w:rsidR="00F55C0C" w:rsidRDefault="00000000" w:rsidP="00F55C0C">
            <w:hyperlink r:id="rId10" w:history="1">
              <w:r w:rsidR="00F55C0C" w:rsidRPr="00A26596">
                <w:rPr>
                  <w:rStyle w:val="Kpr"/>
                </w:rPr>
                <w:t>https://github.com/emreay17</w:t>
              </w:r>
            </w:hyperlink>
          </w:p>
          <w:p w14:paraId="29F08A78" w14:textId="77777777" w:rsidR="00F55C0C" w:rsidRDefault="00F55C0C" w:rsidP="00F55C0C">
            <w:r w:rsidRPr="0016545D">
              <w:t>https://www.linkedin.com/in/emre-ay17</w:t>
            </w:r>
          </w:p>
          <w:p w14:paraId="0BFCF3EA" w14:textId="77777777" w:rsidR="00F55C0C" w:rsidRDefault="00F55C0C" w:rsidP="00F55C0C"/>
          <w:sdt>
            <w:sdtPr>
              <w:id w:val="-240260293"/>
              <w:placeholder>
                <w:docPart w:val="CFCDA5A54A6F49C3AC2CA2807FFD345D"/>
              </w:placeholder>
              <w:temporary/>
              <w:showingPlcHdr/>
              <w15:appearance w15:val="hidden"/>
            </w:sdtPr>
            <w:sdtContent>
              <w:p w14:paraId="02261514" w14:textId="77777777" w:rsidR="00F55C0C" w:rsidRDefault="00F55C0C" w:rsidP="00F55C0C">
                <w:r w:rsidRPr="004D3011">
                  <w:rPr>
                    <w:lang w:bidi="tr-TR"/>
                  </w:rPr>
                  <w:t>E-MAIL:</w:t>
                </w:r>
              </w:p>
            </w:sdtContent>
          </w:sdt>
          <w:p w14:paraId="0A03552B" w14:textId="77777777" w:rsidR="00F55C0C" w:rsidRPr="00E4381A" w:rsidRDefault="00F55C0C" w:rsidP="00F55C0C">
            <w:pPr>
              <w:rPr>
                <w:rStyle w:val="Kpr"/>
              </w:rPr>
            </w:pPr>
            <w:r>
              <w:t>Ay.vet.hek@gmail.com</w:t>
            </w:r>
          </w:p>
          <w:sdt>
            <w:sdtPr>
              <w:id w:val="-1444214663"/>
              <w:placeholder>
                <w:docPart w:val="55F7FBB9EEF9439090ABDC457BD2D11D"/>
              </w:placeholder>
              <w:temporary/>
              <w:showingPlcHdr/>
              <w15:appearance w15:val="hidden"/>
            </w:sdtPr>
            <w:sdtContent>
              <w:p w14:paraId="609EE650" w14:textId="77777777" w:rsidR="00F55C0C" w:rsidRPr="00CB0055" w:rsidRDefault="00F55C0C" w:rsidP="00F55C0C">
                <w:pPr>
                  <w:pStyle w:val="Balk3"/>
                </w:pPr>
                <w:r w:rsidRPr="00CB0055">
                  <w:rPr>
                    <w:lang w:bidi="tr-TR"/>
                  </w:rPr>
                  <w:t>Hobbies</w:t>
                </w:r>
              </w:p>
            </w:sdtContent>
          </w:sdt>
          <w:p w14:paraId="3421BC5C" w14:textId="77777777" w:rsidR="00F55C0C" w:rsidRDefault="00F55C0C" w:rsidP="00F55C0C">
            <w:r>
              <w:t>Playing Guitar and Piano</w:t>
            </w:r>
          </w:p>
          <w:p w14:paraId="0D43E839" w14:textId="77777777" w:rsidR="00F55C0C" w:rsidRDefault="00F55C0C" w:rsidP="00F55C0C">
            <w:r>
              <w:t>Play games</w:t>
            </w:r>
          </w:p>
          <w:p w14:paraId="01307B2C" w14:textId="77777777" w:rsidR="00F55C0C" w:rsidRDefault="00F55C0C" w:rsidP="00F55C0C">
            <w:r>
              <w:t>Reading books</w:t>
            </w:r>
          </w:p>
          <w:p w14:paraId="53F06435" w14:textId="3BF1FDC2" w:rsidR="00F55C0C" w:rsidRPr="004D3011" w:rsidRDefault="00F55C0C" w:rsidP="00F55C0C">
            <w:r>
              <w:t>Travel</w:t>
            </w:r>
          </w:p>
        </w:tc>
        <w:tc>
          <w:tcPr>
            <w:tcW w:w="720" w:type="dxa"/>
          </w:tcPr>
          <w:p w14:paraId="48411BB9" w14:textId="77777777" w:rsidR="00F55C0C" w:rsidRDefault="00F55C0C" w:rsidP="00F55C0C">
            <w:pPr>
              <w:tabs>
                <w:tab w:val="left" w:pos="990"/>
              </w:tabs>
            </w:pPr>
          </w:p>
        </w:tc>
        <w:tc>
          <w:tcPr>
            <w:tcW w:w="6183" w:type="dxa"/>
          </w:tcPr>
          <w:sdt>
            <w:sdtPr>
              <w:id w:val="1049110328"/>
              <w:placeholder>
                <w:docPart w:val="05DDC4AC887541ED90AF70D5C996D3CB"/>
              </w:placeholder>
              <w:temporary/>
              <w:showingPlcHdr/>
              <w15:appearance w15:val="hidden"/>
            </w:sdtPr>
            <w:sdtContent>
              <w:p w14:paraId="71D94A64" w14:textId="77777777" w:rsidR="00F55C0C" w:rsidRDefault="00F55C0C" w:rsidP="00F55C0C">
                <w:pPr>
                  <w:pStyle w:val="Balk2"/>
                </w:pPr>
                <w:r w:rsidRPr="00036450">
                  <w:rPr>
                    <w:lang w:bidi="tr-TR"/>
                  </w:rPr>
                  <w:t>EDUCATION</w:t>
                </w:r>
              </w:p>
            </w:sdtContent>
          </w:sdt>
          <w:p w14:paraId="3807CE46" w14:textId="77777777" w:rsidR="00F55C0C" w:rsidRPr="00036450" w:rsidRDefault="00F55C0C" w:rsidP="00F55C0C">
            <w:pPr>
              <w:pStyle w:val="Balk4"/>
            </w:pPr>
            <w:r>
              <w:t>Eskisehir Anadolu University</w:t>
            </w:r>
          </w:p>
          <w:p w14:paraId="1E81154B" w14:textId="77777777" w:rsidR="00F55C0C" w:rsidRPr="00B359E4" w:rsidRDefault="00F55C0C" w:rsidP="00F55C0C">
            <w:pPr>
              <w:pStyle w:val="Tarih"/>
            </w:pPr>
            <w:proofErr w:type="gramStart"/>
            <w:r>
              <w:t>2017 -</w:t>
            </w:r>
            <w:proofErr w:type="gramEnd"/>
            <w:r>
              <w:t xml:space="preserve"> 2023</w:t>
            </w:r>
          </w:p>
          <w:p w14:paraId="591AAB1F" w14:textId="77777777" w:rsidR="00F55C0C" w:rsidRDefault="00F55C0C" w:rsidP="00F55C0C"/>
          <w:p w14:paraId="6F23AC09" w14:textId="77777777" w:rsidR="00F55C0C" w:rsidRPr="00B359E4" w:rsidRDefault="00F55C0C" w:rsidP="00F55C0C">
            <w:pPr>
              <w:pStyle w:val="Balk4"/>
            </w:pPr>
            <w:r>
              <w:t>Istanbul University Faculty of Veterinary Medicine</w:t>
            </w:r>
          </w:p>
          <w:p w14:paraId="468BC510" w14:textId="57019ADE" w:rsidR="00F55C0C" w:rsidRPr="00B359E4" w:rsidRDefault="00F55C0C" w:rsidP="00F55C0C">
            <w:pPr>
              <w:pStyle w:val="Tarih"/>
            </w:pPr>
            <w:r>
              <w:t>2005 – Still Continuing</w:t>
            </w:r>
          </w:p>
          <w:p w14:paraId="7B13D0F3" w14:textId="77777777" w:rsidR="00F55C0C" w:rsidRDefault="00F55C0C" w:rsidP="00F55C0C"/>
          <w:p w14:paraId="4243E7D3" w14:textId="77777777" w:rsidR="00F55C0C" w:rsidRPr="00B359E4" w:rsidRDefault="00F55C0C" w:rsidP="00F55C0C">
            <w:pPr>
              <w:pStyle w:val="Balk4"/>
            </w:pPr>
            <w:r>
              <w:t xml:space="preserve">Orhangazi Anatolian High School </w:t>
            </w:r>
          </w:p>
          <w:p w14:paraId="422152B5" w14:textId="77777777" w:rsidR="00F55C0C" w:rsidRPr="00B359E4" w:rsidRDefault="00F55C0C" w:rsidP="00F55C0C">
            <w:pPr>
              <w:pStyle w:val="Tarih"/>
            </w:pPr>
            <w:proofErr w:type="gramStart"/>
            <w:r>
              <w:t>2000 -</w:t>
            </w:r>
            <w:proofErr w:type="gramEnd"/>
            <w:r>
              <w:t xml:space="preserve"> 2005</w:t>
            </w:r>
          </w:p>
          <w:sdt>
            <w:sdtPr>
              <w:id w:val="1001553383"/>
              <w:placeholder>
                <w:docPart w:val="FF1576E34F5F4392A56B0F3BF7004F46"/>
              </w:placeholder>
              <w:temporary/>
              <w:showingPlcHdr/>
              <w15:appearance w15:val="hidden"/>
            </w:sdtPr>
            <w:sdtContent>
              <w:p w14:paraId="136EC76B" w14:textId="77777777" w:rsidR="00F55C0C" w:rsidRDefault="00F55C0C" w:rsidP="00F55C0C">
                <w:pPr>
                  <w:pStyle w:val="Balk2"/>
                </w:pPr>
                <w:r w:rsidRPr="00036450">
                  <w:rPr>
                    <w:lang w:bidi="tr-TR"/>
                  </w:rPr>
                  <w:t>WORK EXPERIENCE</w:t>
                </w:r>
              </w:p>
            </w:sdtContent>
          </w:sdt>
          <w:p w14:paraId="1BE5094C" w14:textId="77777777" w:rsidR="00F55C0C" w:rsidRDefault="00F55C0C" w:rsidP="00F55C0C">
            <w:pPr>
              <w:pStyle w:val="Balk4"/>
              <w:rPr>
                <w:bCs/>
              </w:rPr>
            </w:pPr>
            <w:proofErr w:type="spellStart"/>
            <w:r>
              <w:t>Dyp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Group</w:t>
            </w:r>
            <w:proofErr w:type="spellEnd"/>
            <w:r>
              <w:t xml:space="preserve"> -</w:t>
            </w:r>
            <w:proofErr w:type="gramEnd"/>
            <w:r>
              <w:t xml:space="preserve"> </w:t>
            </w:r>
            <w:proofErr w:type="spellStart"/>
            <w:r>
              <w:t>Production</w:t>
            </w:r>
            <w:proofErr w:type="spellEnd"/>
            <w:r>
              <w:t xml:space="preserve"> Manager</w:t>
            </w:r>
          </w:p>
          <w:p w14:paraId="3CA26FA4" w14:textId="77777777" w:rsidR="00F55C0C" w:rsidRDefault="00F55C0C" w:rsidP="00F55C0C">
            <w:pPr>
              <w:pStyle w:val="Tarih"/>
            </w:pPr>
            <w:r>
              <w:t xml:space="preserve">December 2021– April 2023 </w:t>
            </w:r>
          </w:p>
          <w:p w14:paraId="3EA1C7E9" w14:textId="77777777" w:rsidR="00F55C0C" w:rsidRDefault="00F55C0C" w:rsidP="00F55C0C">
            <w:r>
              <w:t>I worked as a senior manager of the production department with 50 employees in the company where automotive spare parts are produced.</w:t>
            </w:r>
          </w:p>
          <w:p w14:paraId="3E66E720" w14:textId="77777777" w:rsidR="00F55C0C" w:rsidRDefault="00F55C0C" w:rsidP="00F55C0C">
            <w:pPr>
              <w:pStyle w:val="Balk4"/>
            </w:pPr>
          </w:p>
          <w:p w14:paraId="5F7F0D9C" w14:textId="0703F8A8" w:rsidR="00F55C0C" w:rsidRPr="004D3011" w:rsidRDefault="00F55C0C" w:rsidP="00F55C0C">
            <w:pPr>
              <w:pStyle w:val="Balk4"/>
              <w:rPr>
                <w:bCs/>
              </w:rPr>
            </w:pPr>
            <w:proofErr w:type="spellStart"/>
            <w:r>
              <w:t>DoubleTree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Hilton- </w:t>
            </w:r>
            <w:proofErr w:type="spellStart"/>
            <w:r>
              <w:t>Assistant</w:t>
            </w:r>
            <w:proofErr w:type="spellEnd"/>
            <w:r>
              <w:t xml:space="preserve"> Front Office Manager</w:t>
            </w:r>
          </w:p>
          <w:p w14:paraId="2839FCF4" w14:textId="77777777" w:rsidR="00F55C0C" w:rsidRDefault="00F55C0C" w:rsidP="00F55C0C">
            <w:pPr>
              <w:pStyle w:val="Tarih"/>
            </w:pPr>
            <w:r>
              <w:t xml:space="preserve">July 2016 – December 2017  </w:t>
            </w:r>
          </w:p>
          <w:p w14:paraId="5D53AE4F" w14:textId="77777777" w:rsidR="00F55C0C" w:rsidRDefault="00F55C0C" w:rsidP="00F55C0C">
            <w:pPr>
              <w:pStyle w:val="Balk4"/>
              <w:rPr>
                <w:lang w:bidi="tr-TR"/>
              </w:rPr>
            </w:pPr>
          </w:p>
          <w:p w14:paraId="53A9E9F7" w14:textId="0CBD82E8" w:rsidR="00F55C0C" w:rsidRPr="004D3011" w:rsidRDefault="00F55C0C" w:rsidP="00F55C0C">
            <w:pPr>
              <w:pStyle w:val="Balk4"/>
              <w:rPr>
                <w:bCs/>
              </w:rPr>
            </w:pPr>
            <w:proofErr w:type="spellStart"/>
            <w:r>
              <w:rPr>
                <w:lang w:bidi="tr-TR"/>
              </w:rPr>
              <w:t>DoubleTree</w:t>
            </w:r>
            <w:proofErr w:type="spellEnd"/>
            <w:r>
              <w:rPr>
                <w:lang w:bidi="tr-TR"/>
              </w:rPr>
              <w:t xml:space="preserve"> </w:t>
            </w:r>
            <w:proofErr w:type="spellStart"/>
            <w:r>
              <w:rPr>
                <w:lang w:bidi="tr-TR"/>
              </w:rPr>
              <w:t>By</w:t>
            </w:r>
            <w:proofErr w:type="spellEnd"/>
            <w:r>
              <w:rPr>
                <w:lang w:bidi="tr-TR"/>
              </w:rPr>
              <w:t xml:space="preserve"> Hilton- </w:t>
            </w:r>
            <w:proofErr w:type="spellStart"/>
            <w:r>
              <w:rPr>
                <w:lang w:bidi="tr-TR"/>
              </w:rPr>
              <w:t>Night</w:t>
            </w:r>
            <w:proofErr w:type="spellEnd"/>
            <w:r>
              <w:rPr>
                <w:lang w:bidi="tr-TR"/>
              </w:rPr>
              <w:t xml:space="preserve"> Manager</w:t>
            </w:r>
          </w:p>
          <w:p w14:paraId="388193F4" w14:textId="77777777" w:rsidR="00F55C0C" w:rsidRDefault="00F55C0C" w:rsidP="00F55C0C">
            <w:pPr>
              <w:pStyle w:val="Tarih"/>
            </w:pPr>
            <w:r>
              <w:t>May 2015–July 2016</w:t>
            </w:r>
          </w:p>
          <w:p w14:paraId="513585CF" w14:textId="77777777" w:rsidR="001C33D9" w:rsidRDefault="001C33D9" w:rsidP="001C33D9"/>
          <w:p w14:paraId="208DF5DA" w14:textId="359BF64B" w:rsidR="001C33D9" w:rsidRPr="004D3011" w:rsidRDefault="001C33D9" w:rsidP="001C33D9">
            <w:pPr>
              <w:pStyle w:val="Balk4"/>
              <w:rPr>
                <w:bCs/>
              </w:rPr>
            </w:pPr>
            <w:r>
              <w:rPr>
                <w:bCs/>
              </w:rPr>
              <w:t>Turkish Football Federation - Regional Classification Referee</w:t>
            </w:r>
          </w:p>
          <w:p w14:paraId="011D7D7F" w14:textId="41C6B790" w:rsidR="001C33D9" w:rsidRDefault="001C33D9" w:rsidP="001C33D9">
            <w:pPr>
              <w:pStyle w:val="Tarih"/>
            </w:pPr>
            <w:r>
              <w:t>October 2012–July 2016</w:t>
            </w:r>
          </w:p>
          <w:p w14:paraId="7E65C044" w14:textId="77777777" w:rsidR="001C33D9" w:rsidRPr="001C33D9" w:rsidRDefault="001C33D9" w:rsidP="001C33D9"/>
          <w:p w14:paraId="644AD442" w14:textId="77777777" w:rsidR="001C33D9" w:rsidRDefault="001C33D9" w:rsidP="001C33D9"/>
          <w:p w14:paraId="7FF1705B" w14:textId="2BC12877" w:rsidR="001C33D9" w:rsidRPr="001C33D9" w:rsidRDefault="001C33D9" w:rsidP="001C33D9"/>
          <w:p w14:paraId="5E15CEB5" w14:textId="77777777" w:rsidR="00F55C0C" w:rsidRPr="004D3011" w:rsidRDefault="00F55C0C" w:rsidP="00F55C0C"/>
          <w:p w14:paraId="05A7D225" w14:textId="77777777" w:rsidR="00F55C0C" w:rsidRDefault="00F55C0C" w:rsidP="00F55C0C"/>
          <w:sdt>
            <w:sdtPr>
              <w:id w:val="1669594239"/>
              <w:placeholder>
                <w:docPart w:val="90F55B697A7846B3AAAF441831F8E9C6"/>
              </w:placeholder>
              <w:temporary/>
              <w:showingPlcHdr/>
              <w15:appearance w15:val="hidden"/>
            </w:sdtPr>
            <w:sdtContent>
              <w:p w14:paraId="1235877F" w14:textId="77777777" w:rsidR="00F55C0C" w:rsidRDefault="00F55C0C" w:rsidP="00F55C0C">
                <w:pPr>
                  <w:pStyle w:val="Balk2"/>
                </w:pPr>
                <w:r w:rsidRPr="00036450">
                  <w:rPr>
                    <w:rStyle w:val="Balk2Char"/>
                    <w:b/>
                    <w:lang w:bidi="tr-TR"/>
                  </w:rPr>
                  <w:t>ABILITIES</w:t>
                </w:r>
              </w:p>
            </w:sdtContent>
          </w:sdt>
          <w:p w14:paraId="7F71919D" w14:textId="2A9BD380" w:rsidR="00F55C0C" w:rsidRPr="004D3011" w:rsidRDefault="00F55C0C" w:rsidP="00F55C0C">
            <w:pPr>
              <w:rPr>
                <w:color w:val="FFFFFF" w:themeColor="background1"/>
              </w:rPr>
            </w:pPr>
            <w:r w:rsidRPr="00B90CEF">
              <w:rPr>
                <w:noProof/>
                <w:color w:val="000000" w:themeColor="text1"/>
                <w:lang w:bidi="tr-TR"/>
              </w:rPr>
              <w:drawing>
                <wp:inline distT="0" distB="0" distL="0" distR="0" wp14:anchorId="370DB077" wp14:editId="60A5C5A4">
                  <wp:extent cx="3766185" cy="1257300"/>
                  <wp:effectExtent l="0" t="0" r="15240" b="0"/>
                  <wp:docPr id="12" name="Grafik 12" descr="Talent Graph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</w:p>
        </w:tc>
      </w:tr>
    </w:tbl>
    <w:p w14:paraId="77F6786D" w14:textId="6438BC33" w:rsidR="0043117B" w:rsidRDefault="00000000" w:rsidP="000C45FF">
      <w:pPr>
        <w:tabs>
          <w:tab w:val="left" w:pos="990"/>
        </w:tabs>
      </w:pPr>
    </w:p>
    <w:sectPr w:rsidR="0043117B" w:rsidSect="00AE7882">
      <w:headerReference w:type="default" r:id="rId12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306B07" w14:textId="77777777" w:rsidR="00BD6DBF" w:rsidRDefault="00BD6DBF" w:rsidP="000C45FF">
      <w:r>
        <w:separator/>
      </w:r>
    </w:p>
  </w:endnote>
  <w:endnote w:type="continuationSeparator" w:id="0">
    <w:p w14:paraId="42804718" w14:textId="77777777" w:rsidR="00BD6DBF" w:rsidRDefault="00BD6DBF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A2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320700" w14:textId="77777777" w:rsidR="00BD6DBF" w:rsidRDefault="00BD6DBF" w:rsidP="000C45FF">
      <w:r>
        <w:separator/>
      </w:r>
    </w:p>
  </w:footnote>
  <w:footnote w:type="continuationSeparator" w:id="0">
    <w:p w14:paraId="7CAEB2BA" w14:textId="77777777" w:rsidR="00BD6DBF" w:rsidRDefault="00BD6DBF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7290E" w14:textId="77777777" w:rsidR="000C45FF" w:rsidRDefault="000C45FF">
    <w:pPr>
      <w:pStyle w:val="stBilgi"/>
    </w:pPr>
    <w:r>
      <w:rPr>
        <w:noProof/>
        <w:lang w:bidi="tr-TR"/>
      </w:rPr>
      <w:drawing>
        <wp:anchor distT="0" distB="0" distL="114300" distR="114300" simplePos="0" relativeHeight="251658240" behindDoc="1" locked="0" layoutInCell="1" allowOverlap="1" wp14:anchorId="0525FC6E" wp14:editId="1D51CC86">
          <wp:simplePos x="0" y="0"/>
          <wp:positionH relativeFrom="page">
            <wp:posOffset>276225</wp:posOffset>
          </wp:positionH>
          <wp:positionV relativeFrom="page">
            <wp:posOffset>447675</wp:posOffset>
          </wp:positionV>
          <wp:extent cx="7136130" cy="9991725"/>
          <wp:effectExtent l="0" t="0" r="7620" b="9525"/>
          <wp:wrapNone/>
          <wp:docPr id="3" name="Grafik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36509" cy="999225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C0C"/>
    <w:rsid w:val="00036450"/>
    <w:rsid w:val="00094499"/>
    <w:rsid w:val="000C45FF"/>
    <w:rsid w:val="000E3FD1"/>
    <w:rsid w:val="00112054"/>
    <w:rsid w:val="00124B20"/>
    <w:rsid w:val="001525E1"/>
    <w:rsid w:val="00180329"/>
    <w:rsid w:val="0019001F"/>
    <w:rsid w:val="001A74A5"/>
    <w:rsid w:val="001B2ABD"/>
    <w:rsid w:val="001C33D9"/>
    <w:rsid w:val="001E0391"/>
    <w:rsid w:val="001E1759"/>
    <w:rsid w:val="001F1ECC"/>
    <w:rsid w:val="002400EB"/>
    <w:rsid w:val="00256CF7"/>
    <w:rsid w:val="00281FD5"/>
    <w:rsid w:val="0030481B"/>
    <w:rsid w:val="003156FC"/>
    <w:rsid w:val="003254B5"/>
    <w:rsid w:val="00326806"/>
    <w:rsid w:val="0037121F"/>
    <w:rsid w:val="003A6B7D"/>
    <w:rsid w:val="003B06CA"/>
    <w:rsid w:val="003E3940"/>
    <w:rsid w:val="004071FC"/>
    <w:rsid w:val="00445947"/>
    <w:rsid w:val="004813B3"/>
    <w:rsid w:val="00496591"/>
    <w:rsid w:val="004C63E4"/>
    <w:rsid w:val="004D3011"/>
    <w:rsid w:val="005262AC"/>
    <w:rsid w:val="00554B8C"/>
    <w:rsid w:val="005E39D5"/>
    <w:rsid w:val="00600670"/>
    <w:rsid w:val="0062123A"/>
    <w:rsid w:val="00646E75"/>
    <w:rsid w:val="006771D0"/>
    <w:rsid w:val="00715FCB"/>
    <w:rsid w:val="00743101"/>
    <w:rsid w:val="007775E1"/>
    <w:rsid w:val="007867A0"/>
    <w:rsid w:val="007927F5"/>
    <w:rsid w:val="00802CA0"/>
    <w:rsid w:val="009260CD"/>
    <w:rsid w:val="00952C25"/>
    <w:rsid w:val="00A2118D"/>
    <w:rsid w:val="00AD76E2"/>
    <w:rsid w:val="00AE7882"/>
    <w:rsid w:val="00B20152"/>
    <w:rsid w:val="00B359E4"/>
    <w:rsid w:val="00B57D98"/>
    <w:rsid w:val="00B70850"/>
    <w:rsid w:val="00BD6DBF"/>
    <w:rsid w:val="00C066B6"/>
    <w:rsid w:val="00C37BA1"/>
    <w:rsid w:val="00C4674C"/>
    <w:rsid w:val="00C506CF"/>
    <w:rsid w:val="00C72BED"/>
    <w:rsid w:val="00C9578B"/>
    <w:rsid w:val="00CB0055"/>
    <w:rsid w:val="00D219EE"/>
    <w:rsid w:val="00D2522B"/>
    <w:rsid w:val="00D422DE"/>
    <w:rsid w:val="00D5459D"/>
    <w:rsid w:val="00D937C9"/>
    <w:rsid w:val="00DA1F4D"/>
    <w:rsid w:val="00DD172A"/>
    <w:rsid w:val="00E23D68"/>
    <w:rsid w:val="00E25A26"/>
    <w:rsid w:val="00E4381A"/>
    <w:rsid w:val="00E55D74"/>
    <w:rsid w:val="00EB777E"/>
    <w:rsid w:val="00F55C0C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1A8B6E1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tr-T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Balk1">
    <w:name w:val="heading 1"/>
    <w:basedOn w:val="Normal"/>
    <w:next w:val="Normal"/>
    <w:link w:val="Balk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Balk3">
    <w:name w:val="heading 3"/>
    <w:basedOn w:val="Normal"/>
    <w:next w:val="Normal"/>
    <w:link w:val="Balk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Balk4">
    <w:name w:val="heading 4"/>
    <w:basedOn w:val="Normal"/>
    <w:next w:val="Normal"/>
    <w:link w:val="Balk4Char"/>
    <w:uiPriority w:val="9"/>
    <w:qFormat/>
    <w:rsid w:val="00B359E4"/>
    <w:pPr>
      <w:outlineLvl w:val="3"/>
    </w:pPr>
    <w:rPr>
      <w:b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KonuBal">
    <w:name w:val="Title"/>
    <w:basedOn w:val="Normal"/>
    <w:next w:val="Normal"/>
    <w:link w:val="KonuBal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B2ABD"/>
    <w:rPr>
      <w:caps/>
      <w:color w:val="000000" w:themeColor="text1"/>
      <w:sz w:val="96"/>
      <w:szCs w:val="76"/>
    </w:rPr>
  </w:style>
  <w:style w:type="character" w:styleId="Vurgu">
    <w:name w:val="Emphasis"/>
    <w:basedOn w:val="VarsaylanParagrafYazTipi"/>
    <w:uiPriority w:val="11"/>
    <w:semiHidden/>
    <w:qFormat/>
    <w:rsid w:val="00E25A26"/>
    <w:rPr>
      <w:i/>
      <w:iCs/>
    </w:rPr>
  </w:style>
  <w:style w:type="character" w:customStyle="1" w:styleId="Balk1Char">
    <w:name w:val="Başlık 1 Char"/>
    <w:basedOn w:val="VarsaylanParagrafYazTipi"/>
    <w:link w:val="Balk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Tarih">
    <w:name w:val="Date"/>
    <w:basedOn w:val="Normal"/>
    <w:next w:val="Normal"/>
    <w:link w:val="TarihChar"/>
    <w:uiPriority w:val="99"/>
    <w:rsid w:val="00036450"/>
  </w:style>
  <w:style w:type="character" w:customStyle="1" w:styleId="TarihChar">
    <w:name w:val="Tarih Char"/>
    <w:basedOn w:val="VarsaylanParagrafYazTipi"/>
    <w:link w:val="Tarih"/>
    <w:uiPriority w:val="99"/>
    <w:rsid w:val="00036450"/>
    <w:rPr>
      <w:sz w:val="18"/>
      <w:szCs w:val="22"/>
    </w:rPr>
  </w:style>
  <w:style w:type="character" w:styleId="Kpr">
    <w:name w:val="Hyperlink"/>
    <w:basedOn w:val="VarsaylanParagrafYazTipi"/>
    <w:uiPriority w:val="99"/>
    <w:unhideWhenUsed/>
    <w:rsid w:val="00281FD5"/>
    <w:rPr>
      <w:color w:val="B85A22" w:themeColor="accent2" w:themeShade="BF"/>
      <w:u w:val="single"/>
    </w:rPr>
  </w:style>
  <w:style w:type="character" w:styleId="zmlenmeyenBahsetme">
    <w:name w:val="Unresolved Mention"/>
    <w:basedOn w:val="VarsaylanParagrafYazTipi"/>
    <w:uiPriority w:val="99"/>
    <w:semiHidden/>
    <w:rsid w:val="004813B3"/>
    <w:rPr>
      <w:color w:val="605E5C"/>
      <w:shd w:val="clear" w:color="auto" w:fill="E1DFDD"/>
    </w:rPr>
  </w:style>
  <w:style w:type="paragraph" w:styleId="stBilgi">
    <w:name w:val="header"/>
    <w:basedOn w:val="Normal"/>
    <w:link w:val="stBilgi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stBilgiChar">
    <w:name w:val="Üst Bilgi Char"/>
    <w:basedOn w:val="VarsaylanParagrafYazTipi"/>
    <w:link w:val="stBilgi"/>
    <w:uiPriority w:val="99"/>
    <w:semiHidden/>
    <w:rsid w:val="000C45FF"/>
    <w:rPr>
      <w:sz w:val="22"/>
      <w:szCs w:val="22"/>
    </w:rPr>
  </w:style>
  <w:style w:type="paragraph" w:styleId="AltBilgi">
    <w:name w:val="footer"/>
    <w:basedOn w:val="Normal"/>
    <w:link w:val="AltBilgi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AltBilgiChar">
    <w:name w:val="Alt Bilgi Char"/>
    <w:basedOn w:val="VarsaylanParagrafYazTipi"/>
    <w:link w:val="AltBilgi"/>
    <w:uiPriority w:val="99"/>
    <w:semiHidden/>
    <w:rsid w:val="000C45FF"/>
    <w:rPr>
      <w:sz w:val="22"/>
      <w:szCs w:val="22"/>
    </w:rPr>
  </w:style>
  <w:style w:type="table" w:styleId="TabloKlavuzu">
    <w:name w:val="Table Grid"/>
    <w:basedOn w:val="NormalTablo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YerTutucuMetni">
    <w:name w:val="Placeholder Text"/>
    <w:basedOn w:val="VarsaylanParagrafYazTipi"/>
    <w:uiPriority w:val="99"/>
    <w:semiHidden/>
    <w:rsid w:val="001B2ABD"/>
    <w:rPr>
      <w:color w:val="808080"/>
    </w:rPr>
  </w:style>
  <w:style w:type="paragraph" w:styleId="Altyaz">
    <w:name w:val="Subtitle"/>
    <w:basedOn w:val="Normal"/>
    <w:next w:val="Normal"/>
    <w:link w:val="Altyaz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AltyazChar">
    <w:name w:val="Altyazı Char"/>
    <w:basedOn w:val="VarsaylanParagrafYazTipi"/>
    <w:link w:val="Altyaz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Balk3Char">
    <w:name w:val="Başlık 3 Char"/>
    <w:basedOn w:val="VarsaylanParagrafYazTipi"/>
    <w:link w:val="Balk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Balk4Char">
    <w:name w:val="Başlık 4 Char"/>
    <w:basedOn w:val="VarsaylanParagrafYazTipi"/>
    <w:link w:val="Balk4"/>
    <w:uiPriority w:val="9"/>
    <w:rsid w:val="00B359E4"/>
    <w:rPr>
      <w:b/>
      <w:sz w:val="18"/>
      <w:szCs w:val="22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D219EE"/>
    <w:rPr>
      <w:rFonts w:ascii="Segoe UI" w:hAnsi="Segoe UI" w:cs="Segoe UI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219E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emreay17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lga\AppData\Roaming\Microsoft\Templates\Mavi%20gri%20&#246;zge&#231;mi&#351;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20305750320763657"/>
          <c:y val="0"/>
          <c:w val="0.76757385549929991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tr-TR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Sheet1!$A$2:$A$7</c:f>
              <c:strCache>
                <c:ptCount val="6"/>
                <c:pt idx="0">
                  <c:v>Test Automation</c:v>
                </c:pt>
                <c:pt idx="1">
                  <c:v>Business Analysis and Project management</c:v>
                </c:pt>
                <c:pt idx="2">
                  <c:v>React</c:v>
                </c:pt>
                <c:pt idx="3">
                  <c:v>Solving Problems</c:v>
                </c:pt>
                <c:pt idx="4">
                  <c:v>HTML,CSS,JavaScript</c:v>
                </c:pt>
                <c:pt idx="5">
                  <c:v>Analytic Thinking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0.3</c:v>
                </c:pt>
                <c:pt idx="1">
                  <c:v>0.4</c:v>
                </c:pt>
                <c:pt idx="2">
                  <c:v>0.45</c:v>
                </c:pt>
                <c:pt idx="3">
                  <c:v>0.9</c:v>
                </c:pt>
                <c:pt idx="4">
                  <c:v>0.9</c:v>
                </c:pt>
                <c:pt idx="5">
                  <c:v>0.85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2FE-43B4-8FE0-823C144CD1D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r-T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5F7FBB9EEF9439090ABDC457BD2D11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AC49DC6-F247-4A2F-9561-490C5839F059}"/>
      </w:docPartPr>
      <w:docPartBody>
        <w:p w:rsidR="003D5EC6" w:rsidRDefault="00455716" w:rsidP="00455716">
          <w:pPr>
            <w:pStyle w:val="55F7FBB9EEF9439090ABDC457BD2D11D"/>
          </w:pPr>
          <w:r w:rsidRPr="00CB0055">
            <w:rPr>
              <w:lang w:bidi="tr-TR"/>
            </w:rPr>
            <w:t>Hobiler</w:t>
          </w:r>
        </w:p>
      </w:docPartBody>
    </w:docPart>
    <w:docPart>
      <w:docPartPr>
        <w:name w:val="05DDC4AC887541ED90AF70D5C996D3C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2887F82-68A5-4C19-9430-A94B8C912D28}"/>
      </w:docPartPr>
      <w:docPartBody>
        <w:p w:rsidR="003D5EC6" w:rsidRDefault="00455716" w:rsidP="00455716">
          <w:pPr>
            <w:pStyle w:val="05DDC4AC887541ED90AF70D5C996D3CB"/>
          </w:pPr>
          <w:r w:rsidRPr="00036450">
            <w:rPr>
              <w:lang w:bidi="tr-TR"/>
            </w:rPr>
            <w:t>EĞİTİM</w:t>
          </w:r>
        </w:p>
      </w:docPartBody>
    </w:docPart>
    <w:docPart>
      <w:docPartPr>
        <w:name w:val="FF1576E34F5F4392A56B0F3BF7004F4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E15AD51-C6C6-4526-8922-134216C4A66C}"/>
      </w:docPartPr>
      <w:docPartBody>
        <w:p w:rsidR="003D5EC6" w:rsidRDefault="00455716" w:rsidP="00455716">
          <w:pPr>
            <w:pStyle w:val="FF1576E34F5F4392A56B0F3BF7004F46"/>
          </w:pPr>
          <w:r w:rsidRPr="00036450">
            <w:rPr>
              <w:lang w:bidi="tr-TR"/>
            </w:rPr>
            <w:t>İŞ TECRÜBESİ</w:t>
          </w:r>
        </w:p>
      </w:docPartBody>
    </w:docPart>
    <w:docPart>
      <w:docPartPr>
        <w:name w:val="90F55B697A7846B3AAAF441831F8E9C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1DFD661-3D48-4B83-A0CF-BF5CE757A5CB}"/>
      </w:docPartPr>
      <w:docPartBody>
        <w:p w:rsidR="003D5EC6" w:rsidRDefault="00455716" w:rsidP="00455716">
          <w:pPr>
            <w:pStyle w:val="90F55B697A7846B3AAAF441831F8E9C6"/>
          </w:pPr>
          <w:r w:rsidRPr="00036450">
            <w:rPr>
              <w:rStyle w:val="Balk2Char"/>
              <w:lang w:bidi="tr-TR"/>
            </w:rPr>
            <w:t>YETENEKLER</w:t>
          </w:r>
        </w:p>
      </w:docPartBody>
    </w:docPart>
    <w:docPart>
      <w:docPartPr>
        <w:name w:val="F4A31E996EBF436295B124CD9FAA50A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0392980-C1F5-49A9-BA13-91F381694EAD}"/>
      </w:docPartPr>
      <w:docPartBody>
        <w:p w:rsidR="003D5EC6" w:rsidRDefault="00455716" w:rsidP="00455716">
          <w:pPr>
            <w:pStyle w:val="F4A31E996EBF436295B124CD9FAA50AC"/>
          </w:pPr>
          <w:r w:rsidRPr="004D3011">
            <w:rPr>
              <w:lang w:bidi="tr-TR"/>
            </w:rPr>
            <w:t>TELEFON:</w:t>
          </w:r>
        </w:p>
      </w:docPartBody>
    </w:docPart>
    <w:docPart>
      <w:docPartPr>
        <w:name w:val="7AB49F91AEE441079691AFF8ECB5893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2BBF591-55F1-4ACA-B4E3-2166EA515A5A}"/>
      </w:docPartPr>
      <w:docPartBody>
        <w:p w:rsidR="003D5EC6" w:rsidRDefault="00455716" w:rsidP="00455716">
          <w:pPr>
            <w:pStyle w:val="7AB49F91AEE441079691AFF8ECB58932"/>
          </w:pPr>
          <w:r w:rsidRPr="004D3011">
            <w:rPr>
              <w:lang w:bidi="tr-TR"/>
            </w:rPr>
            <w:t>WEB SİTE:</w:t>
          </w:r>
        </w:p>
      </w:docPartBody>
    </w:docPart>
    <w:docPart>
      <w:docPartPr>
        <w:name w:val="CFCDA5A54A6F49C3AC2CA2807FFD345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CCF6503-566B-4A6B-99FA-8B3B7EB2BCCA}"/>
      </w:docPartPr>
      <w:docPartBody>
        <w:p w:rsidR="003D5EC6" w:rsidRDefault="00455716" w:rsidP="00455716">
          <w:pPr>
            <w:pStyle w:val="CFCDA5A54A6F49C3AC2CA2807FFD345D"/>
          </w:pPr>
          <w:r w:rsidRPr="004D3011">
            <w:rPr>
              <w:lang w:bidi="tr-TR"/>
            </w:rPr>
            <w:t>E-POSTA: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A2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716"/>
    <w:rsid w:val="00252EF6"/>
    <w:rsid w:val="003346CA"/>
    <w:rsid w:val="003D5EC6"/>
    <w:rsid w:val="00455716"/>
    <w:rsid w:val="00925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tr-TR" w:eastAsia="tr-T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next w:val="Normal"/>
    <w:link w:val="Balk2Char"/>
    <w:uiPriority w:val="9"/>
    <w:qFormat/>
    <w:rsid w:val="00455716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kern w:val="0"/>
      <w:szCs w:val="26"/>
      <w:lang w:eastAsia="ja-JP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455716"/>
    <w:rPr>
      <w:color w:val="C45911" w:themeColor="accent2" w:themeShade="BF"/>
      <w:u w:val="single"/>
    </w:rPr>
  </w:style>
  <w:style w:type="character" w:customStyle="1" w:styleId="Balk2Char">
    <w:name w:val="Başlık 2 Char"/>
    <w:basedOn w:val="VarsaylanParagrafYazTipi"/>
    <w:link w:val="Balk2"/>
    <w:uiPriority w:val="9"/>
    <w:rsid w:val="00455716"/>
    <w:rPr>
      <w:rFonts w:asciiTheme="majorHAnsi" w:eastAsiaTheme="majorEastAsia" w:hAnsiTheme="majorHAnsi" w:cstheme="majorBidi"/>
      <w:b/>
      <w:bCs/>
      <w:caps/>
      <w:kern w:val="0"/>
      <w:szCs w:val="26"/>
      <w:lang w:eastAsia="ja-JP"/>
      <w14:ligatures w14:val="none"/>
    </w:rPr>
  </w:style>
  <w:style w:type="paragraph" w:customStyle="1" w:styleId="55F7FBB9EEF9439090ABDC457BD2D11D">
    <w:name w:val="55F7FBB9EEF9439090ABDC457BD2D11D"/>
    <w:rsid w:val="00455716"/>
  </w:style>
  <w:style w:type="paragraph" w:customStyle="1" w:styleId="05DDC4AC887541ED90AF70D5C996D3CB">
    <w:name w:val="05DDC4AC887541ED90AF70D5C996D3CB"/>
    <w:rsid w:val="00455716"/>
  </w:style>
  <w:style w:type="paragraph" w:customStyle="1" w:styleId="FF1576E34F5F4392A56B0F3BF7004F46">
    <w:name w:val="FF1576E34F5F4392A56B0F3BF7004F46"/>
    <w:rsid w:val="00455716"/>
  </w:style>
  <w:style w:type="paragraph" w:customStyle="1" w:styleId="90F55B697A7846B3AAAF441831F8E9C6">
    <w:name w:val="90F55B697A7846B3AAAF441831F8E9C6"/>
    <w:rsid w:val="00455716"/>
  </w:style>
  <w:style w:type="paragraph" w:customStyle="1" w:styleId="F4A31E996EBF436295B124CD9FAA50AC">
    <w:name w:val="F4A31E996EBF436295B124CD9FAA50AC"/>
    <w:rsid w:val="00455716"/>
  </w:style>
  <w:style w:type="paragraph" w:customStyle="1" w:styleId="7AB49F91AEE441079691AFF8ECB58932">
    <w:name w:val="7AB49F91AEE441079691AFF8ECB58932"/>
    <w:rsid w:val="00455716"/>
  </w:style>
  <w:style w:type="paragraph" w:customStyle="1" w:styleId="CFCDA5A54A6F49C3AC2CA2807FFD345D">
    <w:name w:val="CFCDA5A54A6F49C3AC2CA2807FFD345D"/>
    <w:rsid w:val="00455716"/>
  </w:style>
  <w:style w:type="character" w:styleId="YerTutucuMetni">
    <w:name w:val="Placeholder Text"/>
    <w:basedOn w:val="VarsaylanParagrafYazTipi"/>
    <w:uiPriority w:val="99"/>
    <w:semiHidden/>
    <w:rsid w:val="00925D1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Mavi gri özgeçmiş.dotx</Template>
  <TotalTime>0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2023-06-08T09:23:00Z</dcterms:created>
  <dcterms:modified xsi:type="dcterms:W3CDTF">2023-06-08T10:51:00Z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